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64EBF" w14:textId="77777777" w:rsidR="00AF0AA1" w:rsidRPr="00E90F72" w:rsidRDefault="00AF0AA1" w:rsidP="00953FD0"/>
    <w:sectPr w:rsidR="00AF0AA1" w:rsidRPr="00E90F72" w:rsidSect="00953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275" w:bottom="851" w:left="1276" w:header="680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D8BD5" w14:textId="77777777" w:rsidR="00986488" w:rsidRDefault="00986488">
      <w:r>
        <w:separator/>
      </w:r>
    </w:p>
  </w:endnote>
  <w:endnote w:type="continuationSeparator" w:id="0">
    <w:p w14:paraId="7B4AA8C7" w14:textId="77777777" w:rsidR="00986488" w:rsidRDefault="0098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2060C" w14:textId="77777777" w:rsidR="00FB4176" w:rsidRDefault="00FB41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CA07A" w14:textId="77777777" w:rsidR="002B6351" w:rsidRPr="00805BB1" w:rsidRDefault="002B6351" w:rsidP="002B6351">
    <w:pPr>
      <w:tabs>
        <w:tab w:val="center" w:pos="5400"/>
        <w:tab w:val="right" w:pos="10980"/>
      </w:tabs>
      <w:rPr>
        <w:rFonts w:cs="Arial"/>
        <w:b/>
        <w:color w:val="003366"/>
        <w:sz w:val="18"/>
        <w:szCs w:val="18"/>
      </w:rPr>
    </w:pPr>
    <w:r w:rsidRPr="00805BB1">
      <w:rPr>
        <w:rFonts w:cs="Arial"/>
        <w:b/>
        <w:color w:val="003366"/>
        <w:sz w:val="18"/>
        <w:szCs w:val="18"/>
      </w:rPr>
      <w:tab/>
    </w:r>
  </w:p>
  <w:p w14:paraId="1AE56048" w14:textId="77777777" w:rsidR="002B6351" w:rsidRPr="00AA6662" w:rsidRDefault="001E4E06" w:rsidP="002B6351">
    <w:pPr>
      <w:pStyle w:val="Pieddepage"/>
      <w:tabs>
        <w:tab w:val="clear" w:pos="4536"/>
        <w:tab w:val="clear" w:pos="9072"/>
        <w:tab w:val="center" w:pos="5220"/>
        <w:tab w:val="right" w:pos="10260"/>
      </w:tabs>
      <w:rPr>
        <w:rFonts w:cs="Arial"/>
        <w:color w:val="003366"/>
        <w:sz w:val="12"/>
        <w:szCs w:val="12"/>
      </w:rPr>
    </w:pPr>
    <w:r>
      <w:rPr>
        <w:rFonts w:cs="Arial"/>
        <w:color w:val="003366"/>
        <w:sz w:val="12"/>
        <w:szCs w:val="12"/>
      </w:rPr>
      <w:pict w14:anchorId="3A83E9C0">
        <v:rect id="_x0000_i1025" style="width:538.6pt;height:.5pt" o:hralign="center" o:hrstd="t" o:hr="t" fillcolor="#aca899" stroked="f"/>
      </w:pict>
    </w:r>
  </w:p>
  <w:p w14:paraId="6CAB7CA6" w14:textId="77777777" w:rsidR="002B6351" w:rsidRPr="00BB1979" w:rsidRDefault="002B6351" w:rsidP="002B6351">
    <w:pPr>
      <w:tabs>
        <w:tab w:val="left" w:pos="525"/>
        <w:tab w:val="center" w:pos="5400"/>
        <w:tab w:val="right" w:pos="9639"/>
        <w:tab w:val="right" w:pos="10980"/>
      </w:tabs>
      <w:rPr>
        <w:rFonts w:cs="Arial"/>
        <w:b/>
        <w:color w:val="003366"/>
        <w:sz w:val="18"/>
        <w:szCs w:val="18"/>
      </w:rPr>
    </w:pPr>
    <w:r w:rsidRPr="00AA6662">
      <w:rPr>
        <w:rStyle w:val="Numrodepage"/>
        <w:rFonts w:cs="Arial"/>
        <w:b/>
        <w:color w:val="003366"/>
        <w:sz w:val="18"/>
        <w:szCs w:val="18"/>
      </w:rPr>
      <w:tab/>
    </w:r>
    <w:r w:rsidRPr="00AA6662">
      <w:rPr>
        <w:rStyle w:val="Numrodepage"/>
        <w:rFonts w:cs="Arial"/>
        <w:b/>
        <w:color w:val="003366"/>
        <w:sz w:val="18"/>
        <w:szCs w:val="18"/>
      </w:rPr>
      <w:tab/>
    </w:r>
    <w:r w:rsidRPr="00AA6662">
      <w:rPr>
        <w:rStyle w:val="Numrodepage"/>
        <w:rFonts w:cs="Arial"/>
        <w:b/>
        <w:color w:val="003366"/>
        <w:sz w:val="18"/>
        <w:szCs w:val="18"/>
      </w:rPr>
      <w:tab/>
    </w:r>
    <w:r>
      <w:rPr>
        <w:rStyle w:val="Numrodepage"/>
        <w:rFonts w:cs="Arial"/>
        <w:b/>
        <w:color w:val="003366"/>
        <w:sz w:val="18"/>
        <w:szCs w:val="18"/>
      </w:rPr>
      <w:t>p</w:t>
    </w:r>
    <w:r w:rsidRPr="00BB1979">
      <w:rPr>
        <w:rStyle w:val="Numrodepage"/>
        <w:rFonts w:cs="Arial"/>
        <w:b/>
        <w:color w:val="003366"/>
        <w:sz w:val="18"/>
        <w:szCs w:val="18"/>
      </w:rPr>
      <w:t>.</w:t>
    </w:r>
    <w:r w:rsidRPr="00BB1979">
      <w:rPr>
        <w:sz w:val="18"/>
        <w:szCs w:val="18"/>
      </w:rPr>
      <w:t xml:space="preserve"> </w: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begin"/>
    </w:r>
    <w:r w:rsidRPr="00BB1979">
      <w:rPr>
        <w:rStyle w:val="Numrodepage"/>
        <w:rFonts w:cs="Arial"/>
        <w:b/>
        <w:color w:val="003366"/>
        <w:sz w:val="18"/>
        <w:szCs w:val="18"/>
      </w:rPr>
      <w:instrText xml:space="preserve"> PAGE </w:instrTex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separate"/>
    </w:r>
    <w:r w:rsidR="00FE0AB4">
      <w:rPr>
        <w:rStyle w:val="Numrodepage"/>
        <w:rFonts w:cs="Arial"/>
        <w:b/>
        <w:noProof/>
        <w:color w:val="003366"/>
        <w:sz w:val="18"/>
        <w:szCs w:val="18"/>
      </w:rPr>
      <w:t>1</w: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end"/>
    </w:r>
    <w:r w:rsidRPr="00BB1979">
      <w:rPr>
        <w:rStyle w:val="Numrodepage"/>
        <w:rFonts w:cs="Arial"/>
        <w:b/>
        <w:color w:val="003366"/>
        <w:sz w:val="18"/>
        <w:szCs w:val="18"/>
      </w:rPr>
      <w:t>/</w: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begin"/>
    </w:r>
    <w:r w:rsidRPr="00BB1979">
      <w:rPr>
        <w:rStyle w:val="Numrodepage"/>
        <w:rFonts w:cs="Arial"/>
        <w:b/>
        <w:color w:val="003366"/>
        <w:sz w:val="18"/>
        <w:szCs w:val="18"/>
      </w:rPr>
      <w:instrText xml:space="preserve"> NUMPAGES </w:instrTex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separate"/>
    </w:r>
    <w:r w:rsidR="00FE0AB4">
      <w:rPr>
        <w:rStyle w:val="Numrodepage"/>
        <w:rFonts w:cs="Arial"/>
        <w:b/>
        <w:noProof/>
        <w:color w:val="003366"/>
        <w:sz w:val="18"/>
        <w:szCs w:val="18"/>
      </w:rPr>
      <w:t>1</w:t>
    </w:r>
    <w:r w:rsidRPr="00BB1979">
      <w:rPr>
        <w:rStyle w:val="Numrodepage"/>
        <w:rFonts w:cs="Arial"/>
        <w:b/>
        <w:color w:val="003366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38B8" w14:textId="77777777" w:rsidR="00FB4176" w:rsidRDefault="00FB41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25298" w14:textId="77777777" w:rsidR="00986488" w:rsidRDefault="00986488">
      <w:r>
        <w:separator/>
      </w:r>
    </w:p>
  </w:footnote>
  <w:footnote w:type="continuationSeparator" w:id="0">
    <w:p w14:paraId="0CA40817" w14:textId="77777777" w:rsidR="00986488" w:rsidRDefault="00986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B123D" w14:textId="77777777" w:rsidR="00FB4176" w:rsidRDefault="00FB41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608F0" w14:textId="4AD98E7D" w:rsidR="00444465" w:rsidRDefault="00B122B0" w:rsidP="00444465">
    <w:pPr>
      <w:jc w:val="center"/>
      <w:rPr>
        <w:b/>
        <w:color w:val="003366"/>
        <w:szCs w:val="20"/>
      </w:rPr>
    </w:pPr>
    <w:r>
      <w:rPr>
        <w:b/>
        <w:color w:val="003366"/>
        <w:szCs w:val="20"/>
      </w:rPr>
      <w:t>Tableau de pilotage</w:t>
    </w:r>
    <w:r w:rsidR="00444465">
      <w:rPr>
        <w:b/>
        <w:color w:val="003366"/>
        <w:szCs w:val="20"/>
      </w:rPr>
      <w:t xml:space="preserve"> =&gt; Données d’activité</w:t>
    </w:r>
    <w:r w:rsidR="0082246E">
      <w:rPr>
        <w:b/>
        <w:color w:val="003366"/>
        <w:szCs w:val="20"/>
      </w:rPr>
      <w:t xml:space="preserve"> </w:t>
    </w:r>
    <w:r w:rsidR="00444465">
      <w:rPr>
        <w:b/>
        <w:color w:val="003366"/>
        <w:szCs w:val="20"/>
      </w:rPr>
      <w:t xml:space="preserve">du </w:t>
    </w:r>
    <w:r w:rsidR="00E80969">
      <w:rPr>
        <w:b/>
        <w:color w:val="003366"/>
        <w:szCs w:val="20"/>
      </w:rPr>
      <w:t>XXXXX</w:t>
    </w:r>
    <w:r w:rsidR="00444465">
      <w:rPr>
        <w:b/>
        <w:color w:val="003366"/>
        <w:szCs w:val="20"/>
      </w:rPr>
      <w:t xml:space="preserve"> – Période </w:t>
    </w:r>
    <w:r w:rsidR="00FB4176">
      <w:rPr>
        <w:b/>
        <w:color w:val="003366"/>
        <w:szCs w:val="20"/>
      </w:rPr>
      <w:t>j</w:t>
    </w:r>
    <w:r w:rsidR="00444465">
      <w:rPr>
        <w:b/>
        <w:color w:val="003366"/>
        <w:szCs w:val="20"/>
      </w:rPr>
      <w:t>anvier à XXXXX 202</w:t>
    </w:r>
    <w:r w:rsidR="004010D7">
      <w:rPr>
        <w:b/>
        <w:color w:val="003366"/>
        <w:szCs w:val="20"/>
      </w:rPr>
      <w:t>5</w:t>
    </w:r>
  </w:p>
  <w:p w14:paraId="166185C7" w14:textId="77777777" w:rsidR="003B5781" w:rsidRDefault="003B5781" w:rsidP="00DA489D">
    <w:pPr>
      <w:jc w:val="center"/>
      <w:rPr>
        <w:b/>
        <w:color w:val="003366"/>
        <w:szCs w:val="20"/>
      </w:rPr>
    </w:pPr>
  </w:p>
  <w:p w14:paraId="3655EBAD" w14:textId="77777777" w:rsidR="00F81929" w:rsidRPr="0049512B" w:rsidRDefault="00F81929" w:rsidP="0073447D">
    <w:pPr>
      <w:tabs>
        <w:tab w:val="left" w:pos="8402"/>
      </w:tabs>
      <w:rPr>
        <w:b/>
        <w:color w:val="000000" w:themeColor="text1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EE9CF" w14:textId="77777777" w:rsidR="00FB4176" w:rsidRDefault="00FB41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56BCC6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3F24A72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  <w:i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" w15:restartNumberingAfterBreak="0">
    <w:nsid w:val="054E35F1"/>
    <w:multiLevelType w:val="hybridMultilevel"/>
    <w:tmpl w:val="40BE47E6"/>
    <w:lvl w:ilvl="0" w:tplc="C12656B0">
      <w:start w:val="1"/>
      <w:numFmt w:val="decimal"/>
      <w:pStyle w:val="Lgende"/>
      <w:lvlText w:val="Tabl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8C2"/>
    <w:multiLevelType w:val="hybridMultilevel"/>
    <w:tmpl w:val="E3C20B7E"/>
    <w:lvl w:ilvl="0" w:tplc="2EDC1F8E">
      <w:start w:val="1"/>
      <w:numFmt w:val="decimal"/>
      <w:pStyle w:val="rTableLegend"/>
      <w:lvlText w:val="Table %1 : 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30101"/>
    <w:multiLevelType w:val="hybridMultilevel"/>
    <w:tmpl w:val="870A0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1522C"/>
    <w:multiLevelType w:val="hybridMultilevel"/>
    <w:tmpl w:val="683A15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693"/>
    <w:multiLevelType w:val="hybridMultilevel"/>
    <w:tmpl w:val="817CF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42EA"/>
    <w:multiLevelType w:val="singleLevel"/>
    <w:tmpl w:val="86A83C94"/>
    <w:lvl w:ilvl="0">
      <w:start w:val="1"/>
      <w:numFmt w:val="decimal"/>
      <w:pStyle w:val="Titre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C56507"/>
    <w:multiLevelType w:val="hybridMultilevel"/>
    <w:tmpl w:val="C85AC3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635F0"/>
    <w:multiLevelType w:val="hybridMultilevel"/>
    <w:tmpl w:val="EBFCA2D2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02771"/>
    <w:multiLevelType w:val="hybridMultilevel"/>
    <w:tmpl w:val="FFCE2B54"/>
    <w:lvl w:ilvl="0" w:tplc="93D4C7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40B40"/>
    <w:multiLevelType w:val="multilevel"/>
    <w:tmpl w:val="EB2CBB94"/>
    <w:lvl w:ilvl="0">
      <w:start w:val="1"/>
      <w:numFmt w:val="decimal"/>
      <w:pStyle w:val="StyleTitre1GaucheAvant12pt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  <w:i/>
        <w:sz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2" w15:restartNumberingAfterBreak="0">
    <w:nsid w:val="330A43A9"/>
    <w:multiLevelType w:val="hybridMultilevel"/>
    <w:tmpl w:val="DD00F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F63D7"/>
    <w:multiLevelType w:val="hybridMultilevel"/>
    <w:tmpl w:val="0A6C18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C5FAA"/>
    <w:multiLevelType w:val="hybridMultilevel"/>
    <w:tmpl w:val="030EA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021E1"/>
    <w:multiLevelType w:val="hybridMultilevel"/>
    <w:tmpl w:val="53625A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F33C4"/>
    <w:multiLevelType w:val="multilevel"/>
    <w:tmpl w:val="18B2DF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2E60A52"/>
    <w:multiLevelType w:val="hybridMultilevel"/>
    <w:tmpl w:val="3E84A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30C7D"/>
    <w:multiLevelType w:val="hybridMultilevel"/>
    <w:tmpl w:val="500C2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7008D"/>
    <w:multiLevelType w:val="hybridMultilevel"/>
    <w:tmpl w:val="938E5716"/>
    <w:lvl w:ilvl="0" w:tplc="2DC2DA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920CB"/>
    <w:multiLevelType w:val="multilevel"/>
    <w:tmpl w:val="4FC82E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E432F81"/>
    <w:multiLevelType w:val="hybridMultilevel"/>
    <w:tmpl w:val="CD6AF86A"/>
    <w:lvl w:ilvl="0" w:tplc="120837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97E27"/>
    <w:multiLevelType w:val="hybridMultilevel"/>
    <w:tmpl w:val="3E84A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92F36"/>
    <w:multiLevelType w:val="hybridMultilevel"/>
    <w:tmpl w:val="C0A634A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274719">
    <w:abstractNumId w:val="7"/>
  </w:num>
  <w:num w:numId="2" w16cid:durableId="939338342">
    <w:abstractNumId w:val="1"/>
  </w:num>
  <w:num w:numId="3" w16cid:durableId="600457002">
    <w:abstractNumId w:val="11"/>
  </w:num>
  <w:num w:numId="4" w16cid:durableId="1583292200">
    <w:abstractNumId w:val="16"/>
  </w:num>
  <w:num w:numId="5" w16cid:durableId="2024356625">
    <w:abstractNumId w:val="1"/>
  </w:num>
  <w:num w:numId="6" w16cid:durableId="2001884416">
    <w:abstractNumId w:val="6"/>
  </w:num>
  <w:num w:numId="7" w16cid:durableId="1133912278">
    <w:abstractNumId w:val="13"/>
  </w:num>
  <w:num w:numId="8" w16cid:durableId="852694756">
    <w:abstractNumId w:val="18"/>
  </w:num>
  <w:num w:numId="9" w16cid:durableId="547765255">
    <w:abstractNumId w:val="15"/>
  </w:num>
  <w:num w:numId="10" w16cid:durableId="1738279296">
    <w:abstractNumId w:val="14"/>
  </w:num>
  <w:num w:numId="11" w16cid:durableId="801505998">
    <w:abstractNumId w:val="20"/>
  </w:num>
  <w:num w:numId="12" w16cid:durableId="500239461">
    <w:abstractNumId w:val="8"/>
  </w:num>
  <w:num w:numId="13" w16cid:durableId="1173684529">
    <w:abstractNumId w:val="5"/>
  </w:num>
  <w:num w:numId="14" w16cid:durableId="801121958">
    <w:abstractNumId w:val="17"/>
  </w:num>
  <w:num w:numId="15" w16cid:durableId="163281302">
    <w:abstractNumId w:val="23"/>
  </w:num>
  <w:num w:numId="16" w16cid:durableId="1204832226">
    <w:abstractNumId w:val="10"/>
  </w:num>
  <w:num w:numId="17" w16cid:durableId="875122685">
    <w:abstractNumId w:val="9"/>
  </w:num>
  <w:num w:numId="18" w16cid:durableId="596869060">
    <w:abstractNumId w:val="21"/>
  </w:num>
  <w:num w:numId="19" w16cid:durableId="730156291">
    <w:abstractNumId w:val="1"/>
  </w:num>
  <w:num w:numId="20" w16cid:durableId="969629922">
    <w:abstractNumId w:val="19"/>
  </w:num>
  <w:num w:numId="21" w16cid:durableId="433063809">
    <w:abstractNumId w:val="4"/>
  </w:num>
  <w:num w:numId="22" w16cid:durableId="2031565022">
    <w:abstractNumId w:val="12"/>
  </w:num>
  <w:num w:numId="23" w16cid:durableId="1395540229">
    <w:abstractNumId w:val="1"/>
  </w:num>
  <w:num w:numId="24" w16cid:durableId="687954165">
    <w:abstractNumId w:val="22"/>
  </w:num>
  <w:num w:numId="25" w16cid:durableId="1187718124">
    <w:abstractNumId w:val="1"/>
  </w:num>
  <w:num w:numId="26" w16cid:durableId="1855225850">
    <w:abstractNumId w:val="2"/>
  </w:num>
  <w:num w:numId="27" w16cid:durableId="1178036895">
    <w:abstractNumId w:val="3"/>
  </w:num>
  <w:num w:numId="28" w16cid:durableId="70086145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1A"/>
    <w:rsid w:val="00003144"/>
    <w:rsid w:val="00006072"/>
    <w:rsid w:val="0001184E"/>
    <w:rsid w:val="000122B6"/>
    <w:rsid w:val="0002033E"/>
    <w:rsid w:val="00022610"/>
    <w:rsid w:val="0002662C"/>
    <w:rsid w:val="0002727F"/>
    <w:rsid w:val="00030C48"/>
    <w:rsid w:val="000377DB"/>
    <w:rsid w:val="00040CCA"/>
    <w:rsid w:val="00042456"/>
    <w:rsid w:val="00042858"/>
    <w:rsid w:val="00045097"/>
    <w:rsid w:val="00045F02"/>
    <w:rsid w:val="00053287"/>
    <w:rsid w:val="0005602D"/>
    <w:rsid w:val="000573AE"/>
    <w:rsid w:val="00066BD9"/>
    <w:rsid w:val="00071D7D"/>
    <w:rsid w:val="00072C6B"/>
    <w:rsid w:val="0007752D"/>
    <w:rsid w:val="00080407"/>
    <w:rsid w:val="00080CA7"/>
    <w:rsid w:val="00081F4D"/>
    <w:rsid w:val="0008313F"/>
    <w:rsid w:val="00083D27"/>
    <w:rsid w:val="000853A1"/>
    <w:rsid w:val="000862AE"/>
    <w:rsid w:val="00086D57"/>
    <w:rsid w:val="00086FA4"/>
    <w:rsid w:val="00090335"/>
    <w:rsid w:val="00093B4E"/>
    <w:rsid w:val="00097F01"/>
    <w:rsid w:val="000A0CF8"/>
    <w:rsid w:val="000A3523"/>
    <w:rsid w:val="000B05CD"/>
    <w:rsid w:val="000B5FDD"/>
    <w:rsid w:val="000B71E7"/>
    <w:rsid w:val="000C08B3"/>
    <w:rsid w:val="000C3DCF"/>
    <w:rsid w:val="000D10F8"/>
    <w:rsid w:val="000E5843"/>
    <w:rsid w:val="00100E2D"/>
    <w:rsid w:val="00102F6D"/>
    <w:rsid w:val="00107E30"/>
    <w:rsid w:val="00112FCB"/>
    <w:rsid w:val="00120CBB"/>
    <w:rsid w:val="00121B59"/>
    <w:rsid w:val="0012286E"/>
    <w:rsid w:val="00124C1B"/>
    <w:rsid w:val="0013556A"/>
    <w:rsid w:val="00142B23"/>
    <w:rsid w:val="0014495C"/>
    <w:rsid w:val="00145D1A"/>
    <w:rsid w:val="001502F3"/>
    <w:rsid w:val="00155085"/>
    <w:rsid w:val="00155E62"/>
    <w:rsid w:val="00162AE9"/>
    <w:rsid w:val="001642AE"/>
    <w:rsid w:val="00165028"/>
    <w:rsid w:val="00167415"/>
    <w:rsid w:val="001700F1"/>
    <w:rsid w:val="0017483A"/>
    <w:rsid w:val="00175388"/>
    <w:rsid w:val="001758D5"/>
    <w:rsid w:val="001809E2"/>
    <w:rsid w:val="00180F85"/>
    <w:rsid w:val="001810F6"/>
    <w:rsid w:val="001836B1"/>
    <w:rsid w:val="00184048"/>
    <w:rsid w:val="00191697"/>
    <w:rsid w:val="0019193C"/>
    <w:rsid w:val="0019403D"/>
    <w:rsid w:val="001A0BAF"/>
    <w:rsid w:val="001A190D"/>
    <w:rsid w:val="001A23C6"/>
    <w:rsid w:val="001A4243"/>
    <w:rsid w:val="001A594A"/>
    <w:rsid w:val="001D062D"/>
    <w:rsid w:val="001D64BC"/>
    <w:rsid w:val="001D71AD"/>
    <w:rsid w:val="001E09E5"/>
    <w:rsid w:val="001E0FD2"/>
    <w:rsid w:val="001E4CA1"/>
    <w:rsid w:val="001E4E06"/>
    <w:rsid w:val="001F64B8"/>
    <w:rsid w:val="00200080"/>
    <w:rsid w:val="00200134"/>
    <w:rsid w:val="00204FEE"/>
    <w:rsid w:val="002061C4"/>
    <w:rsid w:val="0021205A"/>
    <w:rsid w:val="00215907"/>
    <w:rsid w:val="00216738"/>
    <w:rsid w:val="00220774"/>
    <w:rsid w:val="00220EC1"/>
    <w:rsid w:val="00231BEF"/>
    <w:rsid w:val="00232568"/>
    <w:rsid w:val="00233D45"/>
    <w:rsid w:val="002420CF"/>
    <w:rsid w:val="00244E92"/>
    <w:rsid w:val="0024657B"/>
    <w:rsid w:val="00254319"/>
    <w:rsid w:val="00254848"/>
    <w:rsid w:val="0025710C"/>
    <w:rsid w:val="00257ADE"/>
    <w:rsid w:val="0026057C"/>
    <w:rsid w:val="00263CB5"/>
    <w:rsid w:val="00270A30"/>
    <w:rsid w:val="00271CE7"/>
    <w:rsid w:val="00274630"/>
    <w:rsid w:val="00280C3E"/>
    <w:rsid w:val="00280F2B"/>
    <w:rsid w:val="0028149E"/>
    <w:rsid w:val="00282A4A"/>
    <w:rsid w:val="00291388"/>
    <w:rsid w:val="00291954"/>
    <w:rsid w:val="00294DF5"/>
    <w:rsid w:val="00295285"/>
    <w:rsid w:val="002A23E8"/>
    <w:rsid w:val="002A5E4C"/>
    <w:rsid w:val="002B18ED"/>
    <w:rsid w:val="002B4DF8"/>
    <w:rsid w:val="002B58D0"/>
    <w:rsid w:val="002B62E4"/>
    <w:rsid w:val="002B6351"/>
    <w:rsid w:val="002C1F3B"/>
    <w:rsid w:val="002C2DB1"/>
    <w:rsid w:val="002C3529"/>
    <w:rsid w:val="002D2CC2"/>
    <w:rsid w:val="002D4734"/>
    <w:rsid w:val="002D6935"/>
    <w:rsid w:val="002E0960"/>
    <w:rsid w:val="002E1BE4"/>
    <w:rsid w:val="002F7388"/>
    <w:rsid w:val="003006BF"/>
    <w:rsid w:val="0030155F"/>
    <w:rsid w:val="00302152"/>
    <w:rsid w:val="00302B24"/>
    <w:rsid w:val="003037E2"/>
    <w:rsid w:val="00304473"/>
    <w:rsid w:val="0030584A"/>
    <w:rsid w:val="00307738"/>
    <w:rsid w:val="0032060E"/>
    <w:rsid w:val="003208CF"/>
    <w:rsid w:val="00321ECD"/>
    <w:rsid w:val="00331C6B"/>
    <w:rsid w:val="00335D0B"/>
    <w:rsid w:val="003361A0"/>
    <w:rsid w:val="00336AB8"/>
    <w:rsid w:val="00336DE9"/>
    <w:rsid w:val="00337177"/>
    <w:rsid w:val="003428DC"/>
    <w:rsid w:val="00342F29"/>
    <w:rsid w:val="00345420"/>
    <w:rsid w:val="003504AF"/>
    <w:rsid w:val="00354352"/>
    <w:rsid w:val="00356B43"/>
    <w:rsid w:val="00363446"/>
    <w:rsid w:val="00364E55"/>
    <w:rsid w:val="003659B5"/>
    <w:rsid w:val="0036780A"/>
    <w:rsid w:val="00367FD9"/>
    <w:rsid w:val="00370FDC"/>
    <w:rsid w:val="003750C8"/>
    <w:rsid w:val="00376EC3"/>
    <w:rsid w:val="0038119F"/>
    <w:rsid w:val="00386BF9"/>
    <w:rsid w:val="00390605"/>
    <w:rsid w:val="003931FE"/>
    <w:rsid w:val="003A05DF"/>
    <w:rsid w:val="003A1AB2"/>
    <w:rsid w:val="003A4219"/>
    <w:rsid w:val="003A4B4F"/>
    <w:rsid w:val="003A6D85"/>
    <w:rsid w:val="003A7576"/>
    <w:rsid w:val="003B3476"/>
    <w:rsid w:val="003B5643"/>
    <w:rsid w:val="003B5781"/>
    <w:rsid w:val="003C1C4B"/>
    <w:rsid w:val="003C2E32"/>
    <w:rsid w:val="003C340F"/>
    <w:rsid w:val="003D70FB"/>
    <w:rsid w:val="003E30E9"/>
    <w:rsid w:val="003E46E5"/>
    <w:rsid w:val="003E779A"/>
    <w:rsid w:val="003F1E2A"/>
    <w:rsid w:val="003F2582"/>
    <w:rsid w:val="003F6F96"/>
    <w:rsid w:val="003F7C4F"/>
    <w:rsid w:val="004010D7"/>
    <w:rsid w:val="00403F38"/>
    <w:rsid w:val="004046FB"/>
    <w:rsid w:val="0040576E"/>
    <w:rsid w:val="00412D8F"/>
    <w:rsid w:val="00417070"/>
    <w:rsid w:val="00427E7C"/>
    <w:rsid w:val="00431494"/>
    <w:rsid w:val="0043539E"/>
    <w:rsid w:val="00437FD5"/>
    <w:rsid w:val="00440812"/>
    <w:rsid w:val="00444465"/>
    <w:rsid w:val="00445D64"/>
    <w:rsid w:val="00445E15"/>
    <w:rsid w:val="00445FB8"/>
    <w:rsid w:val="0045699C"/>
    <w:rsid w:val="00456DE1"/>
    <w:rsid w:val="004623C0"/>
    <w:rsid w:val="004650E2"/>
    <w:rsid w:val="0046740F"/>
    <w:rsid w:val="004726B1"/>
    <w:rsid w:val="00475F99"/>
    <w:rsid w:val="0047702A"/>
    <w:rsid w:val="00477879"/>
    <w:rsid w:val="00480005"/>
    <w:rsid w:val="004816C2"/>
    <w:rsid w:val="00482FCB"/>
    <w:rsid w:val="00484173"/>
    <w:rsid w:val="004872F0"/>
    <w:rsid w:val="00492130"/>
    <w:rsid w:val="0049512B"/>
    <w:rsid w:val="00497CDD"/>
    <w:rsid w:val="004A1ACD"/>
    <w:rsid w:val="004A5AEC"/>
    <w:rsid w:val="004A7350"/>
    <w:rsid w:val="004A75F3"/>
    <w:rsid w:val="004B147B"/>
    <w:rsid w:val="004B334A"/>
    <w:rsid w:val="004B5BBD"/>
    <w:rsid w:val="004C19BC"/>
    <w:rsid w:val="004C27FC"/>
    <w:rsid w:val="004C3C55"/>
    <w:rsid w:val="004C4D81"/>
    <w:rsid w:val="004C4F8B"/>
    <w:rsid w:val="004C62E0"/>
    <w:rsid w:val="004D577E"/>
    <w:rsid w:val="004D59BF"/>
    <w:rsid w:val="004E37F5"/>
    <w:rsid w:val="004E541B"/>
    <w:rsid w:val="004F05DC"/>
    <w:rsid w:val="004F3324"/>
    <w:rsid w:val="004F3E8D"/>
    <w:rsid w:val="004F6F93"/>
    <w:rsid w:val="00504200"/>
    <w:rsid w:val="00513388"/>
    <w:rsid w:val="0051452C"/>
    <w:rsid w:val="00531A04"/>
    <w:rsid w:val="00542F05"/>
    <w:rsid w:val="005517BF"/>
    <w:rsid w:val="00552367"/>
    <w:rsid w:val="005578A2"/>
    <w:rsid w:val="005617B5"/>
    <w:rsid w:val="00562231"/>
    <w:rsid w:val="005632EE"/>
    <w:rsid w:val="005703DB"/>
    <w:rsid w:val="00571286"/>
    <w:rsid w:val="0057382A"/>
    <w:rsid w:val="005772BD"/>
    <w:rsid w:val="00584863"/>
    <w:rsid w:val="0058623C"/>
    <w:rsid w:val="005923EE"/>
    <w:rsid w:val="00593224"/>
    <w:rsid w:val="005948B4"/>
    <w:rsid w:val="005A1BD4"/>
    <w:rsid w:val="005B152F"/>
    <w:rsid w:val="005B6E93"/>
    <w:rsid w:val="005C0FA9"/>
    <w:rsid w:val="005C3F3C"/>
    <w:rsid w:val="005C718F"/>
    <w:rsid w:val="005E11BF"/>
    <w:rsid w:val="005E19F6"/>
    <w:rsid w:val="005E7516"/>
    <w:rsid w:val="005F0D91"/>
    <w:rsid w:val="005F0DDD"/>
    <w:rsid w:val="005F2B42"/>
    <w:rsid w:val="005F30FF"/>
    <w:rsid w:val="00607AFE"/>
    <w:rsid w:val="0061280F"/>
    <w:rsid w:val="00613762"/>
    <w:rsid w:val="0061444A"/>
    <w:rsid w:val="00616F37"/>
    <w:rsid w:val="00622299"/>
    <w:rsid w:val="0062395C"/>
    <w:rsid w:val="00623E9F"/>
    <w:rsid w:val="006270BA"/>
    <w:rsid w:val="0063160A"/>
    <w:rsid w:val="00632014"/>
    <w:rsid w:val="00634472"/>
    <w:rsid w:val="0064148D"/>
    <w:rsid w:val="00643DAA"/>
    <w:rsid w:val="00645FCC"/>
    <w:rsid w:val="00655104"/>
    <w:rsid w:val="006600A1"/>
    <w:rsid w:val="00660846"/>
    <w:rsid w:val="00663901"/>
    <w:rsid w:val="00665A3C"/>
    <w:rsid w:val="006674E7"/>
    <w:rsid w:val="00671ADB"/>
    <w:rsid w:val="00672C35"/>
    <w:rsid w:val="006740A1"/>
    <w:rsid w:val="006810BA"/>
    <w:rsid w:val="0069022A"/>
    <w:rsid w:val="006919F4"/>
    <w:rsid w:val="00696C0E"/>
    <w:rsid w:val="00696CB2"/>
    <w:rsid w:val="006A2008"/>
    <w:rsid w:val="006A22E4"/>
    <w:rsid w:val="006A530B"/>
    <w:rsid w:val="006B105D"/>
    <w:rsid w:val="006B2695"/>
    <w:rsid w:val="006B5DD3"/>
    <w:rsid w:val="006B6FCA"/>
    <w:rsid w:val="006C17FF"/>
    <w:rsid w:val="006C1972"/>
    <w:rsid w:val="006C4096"/>
    <w:rsid w:val="006C48C8"/>
    <w:rsid w:val="006C48F7"/>
    <w:rsid w:val="006C53CD"/>
    <w:rsid w:val="006D082D"/>
    <w:rsid w:val="006D381E"/>
    <w:rsid w:val="006E18E0"/>
    <w:rsid w:val="006E6178"/>
    <w:rsid w:val="006F187D"/>
    <w:rsid w:val="006F1EAA"/>
    <w:rsid w:val="00703A37"/>
    <w:rsid w:val="00705BC7"/>
    <w:rsid w:val="00705F0B"/>
    <w:rsid w:val="00705F14"/>
    <w:rsid w:val="00706641"/>
    <w:rsid w:val="0071186D"/>
    <w:rsid w:val="00711E9A"/>
    <w:rsid w:val="00712611"/>
    <w:rsid w:val="007145F1"/>
    <w:rsid w:val="0071532A"/>
    <w:rsid w:val="0071793B"/>
    <w:rsid w:val="007209D1"/>
    <w:rsid w:val="007213E1"/>
    <w:rsid w:val="007248BC"/>
    <w:rsid w:val="00724959"/>
    <w:rsid w:val="00724B71"/>
    <w:rsid w:val="00726A29"/>
    <w:rsid w:val="007310D3"/>
    <w:rsid w:val="0073447D"/>
    <w:rsid w:val="00753A7E"/>
    <w:rsid w:val="00755F21"/>
    <w:rsid w:val="00757129"/>
    <w:rsid w:val="00763C57"/>
    <w:rsid w:val="007674F0"/>
    <w:rsid w:val="007715F5"/>
    <w:rsid w:val="0077540D"/>
    <w:rsid w:val="0079195D"/>
    <w:rsid w:val="0079486C"/>
    <w:rsid w:val="00796130"/>
    <w:rsid w:val="007A24AA"/>
    <w:rsid w:val="007A51D5"/>
    <w:rsid w:val="007A5E5D"/>
    <w:rsid w:val="007A69B7"/>
    <w:rsid w:val="007B49E8"/>
    <w:rsid w:val="007B5173"/>
    <w:rsid w:val="007C7564"/>
    <w:rsid w:val="007D3B6D"/>
    <w:rsid w:val="007E02FF"/>
    <w:rsid w:val="007E0702"/>
    <w:rsid w:val="007E3202"/>
    <w:rsid w:val="007E7EAE"/>
    <w:rsid w:val="007F03FA"/>
    <w:rsid w:val="007F641A"/>
    <w:rsid w:val="00800E40"/>
    <w:rsid w:val="0080102F"/>
    <w:rsid w:val="008014EA"/>
    <w:rsid w:val="00820D10"/>
    <w:rsid w:val="0082246E"/>
    <w:rsid w:val="00823A71"/>
    <w:rsid w:val="00824589"/>
    <w:rsid w:val="00831E06"/>
    <w:rsid w:val="008453FA"/>
    <w:rsid w:val="0085273E"/>
    <w:rsid w:val="00852E1C"/>
    <w:rsid w:val="008534F8"/>
    <w:rsid w:val="00853AE9"/>
    <w:rsid w:val="00855FED"/>
    <w:rsid w:val="00862494"/>
    <w:rsid w:val="00863E9C"/>
    <w:rsid w:val="00867733"/>
    <w:rsid w:val="00872F27"/>
    <w:rsid w:val="008760C6"/>
    <w:rsid w:val="0088783A"/>
    <w:rsid w:val="00887864"/>
    <w:rsid w:val="00891F9E"/>
    <w:rsid w:val="00896D32"/>
    <w:rsid w:val="0089764D"/>
    <w:rsid w:val="008B74C2"/>
    <w:rsid w:val="008C5EAF"/>
    <w:rsid w:val="008D2FDC"/>
    <w:rsid w:val="008D6CFD"/>
    <w:rsid w:val="008E1FAA"/>
    <w:rsid w:val="008E360C"/>
    <w:rsid w:val="008E4718"/>
    <w:rsid w:val="008E5FE8"/>
    <w:rsid w:val="008F74D3"/>
    <w:rsid w:val="0090723B"/>
    <w:rsid w:val="00907321"/>
    <w:rsid w:val="0091074A"/>
    <w:rsid w:val="00911532"/>
    <w:rsid w:val="00912596"/>
    <w:rsid w:val="009256AB"/>
    <w:rsid w:val="0092578B"/>
    <w:rsid w:val="0093180C"/>
    <w:rsid w:val="00933C1D"/>
    <w:rsid w:val="00933DFD"/>
    <w:rsid w:val="009362DD"/>
    <w:rsid w:val="00937032"/>
    <w:rsid w:val="009404E4"/>
    <w:rsid w:val="009417CF"/>
    <w:rsid w:val="009453F6"/>
    <w:rsid w:val="00951BFA"/>
    <w:rsid w:val="00953FD0"/>
    <w:rsid w:val="009569E3"/>
    <w:rsid w:val="00960F0F"/>
    <w:rsid w:val="00964B7C"/>
    <w:rsid w:val="00965F2C"/>
    <w:rsid w:val="00974E1C"/>
    <w:rsid w:val="0097649F"/>
    <w:rsid w:val="00980019"/>
    <w:rsid w:val="009832E3"/>
    <w:rsid w:val="00986488"/>
    <w:rsid w:val="0099109C"/>
    <w:rsid w:val="00991BAF"/>
    <w:rsid w:val="009A0FD2"/>
    <w:rsid w:val="009A192F"/>
    <w:rsid w:val="009A4C28"/>
    <w:rsid w:val="009A5AD4"/>
    <w:rsid w:val="009A73A4"/>
    <w:rsid w:val="009B0E4B"/>
    <w:rsid w:val="009B1761"/>
    <w:rsid w:val="009B326A"/>
    <w:rsid w:val="009B4D87"/>
    <w:rsid w:val="009B70A3"/>
    <w:rsid w:val="009C674B"/>
    <w:rsid w:val="009D0DD9"/>
    <w:rsid w:val="009D1381"/>
    <w:rsid w:val="009E0F30"/>
    <w:rsid w:val="009F0D61"/>
    <w:rsid w:val="009F6106"/>
    <w:rsid w:val="00A0007B"/>
    <w:rsid w:val="00A04181"/>
    <w:rsid w:val="00A05D2F"/>
    <w:rsid w:val="00A10DAF"/>
    <w:rsid w:val="00A12739"/>
    <w:rsid w:val="00A129E8"/>
    <w:rsid w:val="00A16369"/>
    <w:rsid w:val="00A21F88"/>
    <w:rsid w:val="00A220B4"/>
    <w:rsid w:val="00A229FA"/>
    <w:rsid w:val="00A22AE1"/>
    <w:rsid w:val="00A30192"/>
    <w:rsid w:val="00A311CA"/>
    <w:rsid w:val="00A3742F"/>
    <w:rsid w:val="00A42A9E"/>
    <w:rsid w:val="00A54B23"/>
    <w:rsid w:val="00A57A49"/>
    <w:rsid w:val="00A6090A"/>
    <w:rsid w:val="00A62277"/>
    <w:rsid w:val="00A64A8E"/>
    <w:rsid w:val="00A72ECC"/>
    <w:rsid w:val="00A736CA"/>
    <w:rsid w:val="00A776C0"/>
    <w:rsid w:val="00A8167E"/>
    <w:rsid w:val="00A90766"/>
    <w:rsid w:val="00A91271"/>
    <w:rsid w:val="00A93E84"/>
    <w:rsid w:val="00A950F3"/>
    <w:rsid w:val="00AA605C"/>
    <w:rsid w:val="00AA65AC"/>
    <w:rsid w:val="00AA7A8A"/>
    <w:rsid w:val="00AC042A"/>
    <w:rsid w:val="00AC2477"/>
    <w:rsid w:val="00AD2EFA"/>
    <w:rsid w:val="00AD3B32"/>
    <w:rsid w:val="00AE382A"/>
    <w:rsid w:val="00AF037F"/>
    <w:rsid w:val="00AF0AA1"/>
    <w:rsid w:val="00AF3E7E"/>
    <w:rsid w:val="00AF5070"/>
    <w:rsid w:val="00AF534B"/>
    <w:rsid w:val="00AF6E77"/>
    <w:rsid w:val="00B008AA"/>
    <w:rsid w:val="00B01038"/>
    <w:rsid w:val="00B02554"/>
    <w:rsid w:val="00B0394B"/>
    <w:rsid w:val="00B07938"/>
    <w:rsid w:val="00B10B01"/>
    <w:rsid w:val="00B122B0"/>
    <w:rsid w:val="00B124A0"/>
    <w:rsid w:val="00B13323"/>
    <w:rsid w:val="00B13710"/>
    <w:rsid w:val="00B16008"/>
    <w:rsid w:val="00B32147"/>
    <w:rsid w:val="00B3347B"/>
    <w:rsid w:val="00B33CF9"/>
    <w:rsid w:val="00B33EF7"/>
    <w:rsid w:val="00B33F41"/>
    <w:rsid w:val="00B34B6E"/>
    <w:rsid w:val="00B34E88"/>
    <w:rsid w:val="00B40CBB"/>
    <w:rsid w:val="00B43BB7"/>
    <w:rsid w:val="00B47EF9"/>
    <w:rsid w:val="00B525F6"/>
    <w:rsid w:val="00B54309"/>
    <w:rsid w:val="00B5491C"/>
    <w:rsid w:val="00B621C2"/>
    <w:rsid w:val="00B64B31"/>
    <w:rsid w:val="00B65AEF"/>
    <w:rsid w:val="00B66B6E"/>
    <w:rsid w:val="00B73F16"/>
    <w:rsid w:val="00B75487"/>
    <w:rsid w:val="00B806C1"/>
    <w:rsid w:val="00B80DDC"/>
    <w:rsid w:val="00B824A3"/>
    <w:rsid w:val="00B8498A"/>
    <w:rsid w:val="00B8737A"/>
    <w:rsid w:val="00B92813"/>
    <w:rsid w:val="00B938AE"/>
    <w:rsid w:val="00B9724F"/>
    <w:rsid w:val="00BA0791"/>
    <w:rsid w:val="00BA1448"/>
    <w:rsid w:val="00BA351A"/>
    <w:rsid w:val="00BA6886"/>
    <w:rsid w:val="00BB1979"/>
    <w:rsid w:val="00BB24D7"/>
    <w:rsid w:val="00BB4F30"/>
    <w:rsid w:val="00BC0FEB"/>
    <w:rsid w:val="00BC1C91"/>
    <w:rsid w:val="00BC1CE5"/>
    <w:rsid w:val="00BC5D93"/>
    <w:rsid w:val="00BC706B"/>
    <w:rsid w:val="00BD0B88"/>
    <w:rsid w:val="00BE6691"/>
    <w:rsid w:val="00BF077E"/>
    <w:rsid w:val="00C0711A"/>
    <w:rsid w:val="00C1164E"/>
    <w:rsid w:val="00C17772"/>
    <w:rsid w:val="00C20A17"/>
    <w:rsid w:val="00C239A7"/>
    <w:rsid w:val="00C23DA8"/>
    <w:rsid w:val="00C26339"/>
    <w:rsid w:val="00C304DE"/>
    <w:rsid w:val="00C3252D"/>
    <w:rsid w:val="00C327F1"/>
    <w:rsid w:val="00C617D1"/>
    <w:rsid w:val="00C637CC"/>
    <w:rsid w:val="00C65C6F"/>
    <w:rsid w:val="00C738FF"/>
    <w:rsid w:val="00C81E56"/>
    <w:rsid w:val="00C8287E"/>
    <w:rsid w:val="00C842E7"/>
    <w:rsid w:val="00C844A6"/>
    <w:rsid w:val="00C97DDB"/>
    <w:rsid w:val="00CA075F"/>
    <w:rsid w:val="00CB0760"/>
    <w:rsid w:val="00CB2107"/>
    <w:rsid w:val="00CC0B7C"/>
    <w:rsid w:val="00CC51CA"/>
    <w:rsid w:val="00CC7A1E"/>
    <w:rsid w:val="00CD013F"/>
    <w:rsid w:val="00CD7D31"/>
    <w:rsid w:val="00CE763C"/>
    <w:rsid w:val="00CF3C00"/>
    <w:rsid w:val="00CF63B4"/>
    <w:rsid w:val="00CF7A38"/>
    <w:rsid w:val="00D0379A"/>
    <w:rsid w:val="00D056B6"/>
    <w:rsid w:val="00D07D6A"/>
    <w:rsid w:val="00D10C9E"/>
    <w:rsid w:val="00D159CF"/>
    <w:rsid w:val="00D219DC"/>
    <w:rsid w:val="00D23CFE"/>
    <w:rsid w:val="00D24ED7"/>
    <w:rsid w:val="00D25E0C"/>
    <w:rsid w:val="00D31D04"/>
    <w:rsid w:val="00D33111"/>
    <w:rsid w:val="00D34165"/>
    <w:rsid w:val="00D5033F"/>
    <w:rsid w:val="00D50CA1"/>
    <w:rsid w:val="00D52DF8"/>
    <w:rsid w:val="00D565C0"/>
    <w:rsid w:val="00D63ACB"/>
    <w:rsid w:val="00D7030D"/>
    <w:rsid w:val="00D718AF"/>
    <w:rsid w:val="00D844C7"/>
    <w:rsid w:val="00D858C9"/>
    <w:rsid w:val="00D85C49"/>
    <w:rsid w:val="00D94B70"/>
    <w:rsid w:val="00D9609B"/>
    <w:rsid w:val="00D977C5"/>
    <w:rsid w:val="00DA447D"/>
    <w:rsid w:val="00DA489D"/>
    <w:rsid w:val="00DB5C46"/>
    <w:rsid w:val="00DB6B93"/>
    <w:rsid w:val="00DC09E6"/>
    <w:rsid w:val="00DC0BF3"/>
    <w:rsid w:val="00DC25EA"/>
    <w:rsid w:val="00DD1215"/>
    <w:rsid w:val="00DD1FA0"/>
    <w:rsid w:val="00DE50F9"/>
    <w:rsid w:val="00DE5ACD"/>
    <w:rsid w:val="00DF3457"/>
    <w:rsid w:val="00DF7CE3"/>
    <w:rsid w:val="00E02314"/>
    <w:rsid w:val="00E078D8"/>
    <w:rsid w:val="00E24CC8"/>
    <w:rsid w:val="00E24EE6"/>
    <w:rsid w:val="00E2595A"/>
    <w:rsid w:val="00E27471"/>
    <w:rsid w:val="00E34373"/>
    <w:rsid w:val="00E35942"/>
    <w:rsid w:val="00E362AB"/>
    <w:rsid w:val="00E40201"/>
    <w:rsid w:val="00E40BCD"/>
    <w:rsid w:val="00E42762"/>
    <w:rsid w:val="00E46A3A"/>
    <w:rsid w:val="00E50B7E"/>
    <w:rsid w:val="00E54AFB"/>
    <w:rsid w:val="00E56123"/>
    <w:rsid w:val="00E570D4"/>
    <w:rsid w:val="00E57FBC"/>
    <w:rsid w:val="00E6341C"/>
    <w:rsid w:val="00E72E59"/>
    <w:rsid w:val="00E7574F"/>
    <w:rsid w:val="00E7747B"/>
    <w:rsid w:val="00E80969"/>
    <w:rsid w:val="00E80D7C"/>
    <w:rsid w:val="00E818FB"/>
    <w:rsid w:val="00E81AA1"/>
    <w:rsid w:val="00E8292E"/>
    <w:rsid w:val="00E86237"/>
    <w:rsid w:val="00E90F72"/>
    <w:rsid w:val="00E92015"/>
    <w:rsid w:val="00E92EB8"/>
    <w:rsid w:val="00EA0C5F"/>
    <w:rsid w:val="00EA3B84"/>
    <w:rsid w:val="00EA6621"/>
    <w:rsid w:val="00EB0496"/>
    <w:rsid w:val="00EB218D"/>
    <w:rsid w:val="00EB4493"/>
    <w:rsid w:val="00EB4DEE"/>
    <w:rsid w:val="00EB7BFE"/>
    <w:rsid w:val="00ED4C8A"/>
    <w:rsid w:val="00EE119E"/>
    <w:rsid w:val="00EE3EE0"/>
    <w:rsid w:val="00EE6547"/>
    <w:rsid w:val="00EF19AC"/>
    <w:rsid w:val="00EF5080"/>
    <w:rsid w:val="00EF69E3"/>
    <w:rsid w:val="00EF7545"/>
    <w:rsid w:val="00F04D42"/>
    <w:rsid w:val="00F0617F"/>
    <w:rsid w:val="00F07141"/>
    <w:rsid w:val="00F22079"/>
    <w:rsid w:val="00F22F12"/>
    <w:rsid w:val="00F27426"/>
    <w:rsid w:val="00F31259"/>
    <w:rsid w:val="00F36C10"/>
    <w:rsid w:val="00F55C31"/>
    <w:rsid w:val="00F56985"/>
    <w:rsid w:val="00F56D92"/>
    <w:rsid w:val="00F63A87"/>
    <w:rsid w:val="00F6485C"/>
    <w:rsid w:val="00F734D1"/>
    <w:rsid w:val="00F75B3F"/>
    <w:rsid w:val="00F80D5D"/>
    <w:rsid w:val="00F81929"/>
    <w:rsid w:val="00F81990"/>
    <w:rsid w:val="00F82623"/>
    <w:rsid w:val="00F835CC"/>
    <w:rsid w:val="00F84140"/>
    <w:rsid w:val="00F84649"/>
    <w:rsid w:val="00F85E08"/>
    <w:rsid w:val="00F9459B"/>
    <w:rsid w:val="00F9601E"/>
    <w:rsid w:val="00FA2B88"/>
    <w:rsid w:val="00FA3635"/>
    <w:rsid w:val="00FA79A3"/>
    <w:rsid w:val="00FB2E78"/>
    <w:rsid w:val="00FB4176"/>
    <w:rsid w:val="00FB4723"/>
    <w:rsid w:val="00FC7125"/>
    <w:rsid w:val="00FD10A5"/>
    <w:rsid w:val="00FD2BBD"/>
    <w:rsid w:val="00FD3CC6"/>
    <w:rsid w:val="00FD566E"/>
    <w:rsid w:val="00FD7723"/>
    <w:rsid w:val="00FD7B2E"/>
    <w:rsid w:val="00FE0AB4"/>
    <w:rsid w:val="00FE4C66"/>
    <w:rsid w:val="00FE7478"/>
    <w:rsid w:val="00FE7F7B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EEC0F7"/>
  <w15:chartTrackingRefBased/>
  <w15:docId w15:val="{C680D427-595D-45FA-B1DC-2E7EBFA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E1C"/>
    <w:pPr>
      <w:jc w:val="both"/>
    </w:pPr>
    <w:rPr>
      <w:rFonts w:ascii="Segoe UI" w:hAnsi="Segoe UI"/>
      <w:szCs w:val="24"/>
    </w:rPr>
  </w:style>
  <w:style w:type="paragraph" w:styleId="Titre1">
    <w:name w:val="heading 1"/>
    <w:basedOn w:val="Normal"/>
    <w:next w:val="Normal"/>
    <w:uiPriority w:val="9"/>
    <w:qFormat/>
    <w:rsid w:val="005923EE"/>
    <w:pPr>
      <w:keepNext/>
      <w:numPr>
        <w:numId w:val="2"/>
      </w:numPr>
      <w:pBdr>
        <w:bottom w:val="single" w:sz="36" w:space="2" w:color="4472C4"/>
      </w:pBdr>
      <w:spacing w:before="240" w:after="120"/>
      <w:ind w:left="431" w:hanging="431"/>
      <w:outlineLvl w:val="0"/>
    </w:pPr>
    <w:rPr>
      <w:rFonts w:ascii="Verdana" w:hAnsi="Verdana"/>
      <w:b/>
      <w:sz w:val="22"/>
      <w:szCs w:val="20"/>
    </w:rPr>
  </w:style>
  <w:style w:type="paragraph" w:styleId="Titre2">
    <w:name w:val="heading 2"/>
    <w:basedOn w:val="Titre1"/>
    <w:next w:val="Normal"/>
    <w:link w:val="Titre2Car"/>
    <w:uiPriority w:val="9"/>
    <w:qFormat/>
    <w:rsid w:val="00370FDC"/>
    <w:pPr>
      <w:numPr>
        <w:ilvl w:val="1"/>
      </w:numPr>
      <w:pBdr>
        <w:bottom w:val="none" w:sz="0" w:space="0" w:color="auto"/>
      </w:pBdr>
      <w:outlineLvl w:val="1"/>
    </w:pPr>
    <w:rPr>
      <w:bCs/>
      <w:iCs/>
    </w:rPr>
  </w:style>
  <w:style w:type="paragraph" w:styleId="Titre3">
    <w:name w:val="heading 3"/>
    <w:basedOn w:val="Titre1"/>
    <w:next w:val="Normal"/>
    <w:uiPriority w:val="9"/>
    <w:qFormat/>
    <w:rsid w:val="00370FDC"/>
    <w:pPr>
      <w:numPr>
        <w:ilvl w:val="2"/>
      </w:numPr>
      <w:pBdr>
        <w:bottom w:val="none" w:sz="0" w:space="0" w:color="auto"/>
      </w:pBdr>
      <w:outlineLvl w:val="2"/>
    </w:pPr>
    <w:rPr>
      <w:rFonts w:ascii="Segoe UI" w:hAnsi="Segoe UI"/>
    </w:rPr>
  </w:style>
  <w:style w:type="paragraph" w:styleId="Titre4">
    <w:name w:val="heading 4"/>
    <w:basedOn w:val="Normal"/>
    <w:next w:val="Normal"/>
    <w:uiPriority w:val="9"/>
    <w:qFormat/>
    <w:rsid w:val="00BC706B"/>
    <w:pPr>
      <w:keepNext/>
      <w:numPr>
        <w:ilvl w:val="3"/>
        <w:numId w:val="3"/>
      </w:numPr>
      <w:outlineLvl w:val="3"/>
    </w:pPr>
    <w:rPr>
      <w:b/>
      <w:i/>
      <w:u w:val="single"/>
    </w:rPr>
  </w:style>
  <w:style w:type="paragraph" w:styleId="Titre5">
    <w:name w:val="heading 5"/>
    <w:basedOn w:val="Normal"/>
    <w:next w:val="Normal"/>
    <w:uiPriority w:val="9"/>
    <w:qFormat/>
    <w:rsid w:val="001502F3"/>
    <w:pPr>
      <w:keepNext/>
      <w:numPr>
        <w:numId w:val="1"/>
      </w:numPr>
      <w:outlineLvl w:val="4"/>
    </w:pPr>
    <w:rPr>
      <w:b/>
      <w:szCs w:val="20"/>
    </w:rPr>
  </w:style>
  <w:style w:type="paragraph" w:styleId="Titre6">
    <w:name w:val="heading 6"/>
    <w:basedOn w:val="Normal"/>
    <w:next w:val="Normal"/>
    <w:uiPriority w:val="9"/>
    <w:qFormat/>
    <w:rsid w:val="00BC706B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fr-CA"/>
    </w:rPr>
  </w:style>
  <w:style w:type="paragraph" w:styleId="Titre7">
    <w:name w:val="heading 7"/>
    <w:basedOn w:val="Normal"/>
    <w:next w:val="Normal"/>
    <w:uiPriority w:val="9"/>
    <w:qFormat/>
    <w:rsid w:val="00BC706B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2"/>
      <w:szCs w:val="20"/>
      <w:lang w:val="fr-CA"/>
    </w:rPr>
  </w:style>
  <w:style w:type="paragraph" w:styleId="Titre8">
    <w:name w:val="heading 8"/>
    <w:basedOn w:val="Normal"/>
    <w:next w:val="Normal"/>
    <w:uiPriority w:val="9"/>
    <w:qFormat/>
    <w:rsid w:val="00BC706B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2"/>
      <w:szCs w:val="20"/>
      <w:lang w:val="fr-CA"/>
    </w:rPr>
  </w:style>
  <w:style w:type="paragraph" w:styleId="Titre9">
    <w:name w:val="heading 9"/>
    <w:basedOn w:val="Normal"/>
    <w:next w:val="Normal"/>
    <w:uiPriority w:val="9"/>
    <w:qFormat/>
    <w:rsid w:val="00BC706B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  <w:rPr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Cs w:val="20"/>
    </w:r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</w:style>
  <w:style w:type="character" w:styleId="Lienhypertexte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Verdana"/>
      <w:color w:val="000099"/>
    </w:rPr>
  </w:style>
  <w:style w:type="paragraph" w:styleId="Corpsdetexte2">
    <w:name w:val="Body Text 2"/>
    <w:basedOn w:val="Normal"/>
  </w:style>
  <w:style w:type="paragraph" w:customStyle="1" w:styleId="Style1">
    <w:name w:val="Style1"/>
    <w:basedOn w:val="Titre1"/>
    <w:rsid w:val="00BC706B"/>
  </w:style>
  <w:style w:type="paragraph" w:customStyle="1" w:styleId="StyleTitre1GaucheAvant12pt">
    <w:name w:val="Style Titre 1 + Gauche Avant : 12 pt"/>
    <w:basedOn w:val="Titre1"/>
    <w:rsid w:val="00BC706B"/>
    <w:pPr>
      <w:numPr>
        <w:numId w:val="3"/>
      </w:numPr>
    </w:pPr>
    <w:rPr>
      <w:rFonts w:ascii="Times New Roman" w:hAnsi="Times New Roman"/>
      <w:bCs/>
      <w:sz w:val="24"/>
    </w:rPr>
  </w:style>
  <w:style w:type="paragraph" w:customStyle="1" w:styleId="StyleTitre2JustifiAvant12ptAprs3pt">
    <w:name w:val="Style Titre 2 + Justifié Avant : 12 pt Après : 3 pt"/>
    <w:basedOn w:val="Titre2"/>
    <w:rsid w:val="00A10DAF"/>
    <w:pPr>
      <w:spacing w:before="60" w:after="60"/>
    </w:pPr>
    <w:rPr>
      <w:rFonts w:ascii="Times New Roman" w:hAnsi="Times New Roman"/>
      <w:b w:val="0"/>
      <w:bCs w:val="0"/>
      <w:i/>
    </w:rPr>
  </w:style>
  <w:style w:type="paragraph" w:customStyle="1" w:styleId="StyleLatin11ptInterligneMultiple125li">
    <w:name w:val="Style (Latin) 11 pt Interligne : Multiple 1.25 li"/>
    <w:basedOn w:val="Normal"/>
    <w:rsid w:val="0028149E"/>
    <w:rPr>
      <w:szCs w:val="20"/>
    </w:rPr>
  </w:style>
  <w:style w:type="paragraph" w:customStyle="1" w:styleId="StyleTitre3GaucheAvant12ptAprs3pt">
    <w:name w:val="Style Titre 3 + Gauche Avant : 12 pt Après : 3 pt"/>
    <w:basedOn w:val="Titre3"/>
    <w:rsid w:val="00124C1B"/>
    <w:pPr>
      <w:spacing w:after="60"/>
    </w:pPr>
    <w:rPr>
      <w:i/>
    </w:rPr>
  </w:style>
  <w:style w:type="paragraph" w:styleId="Commentaire">
    <w:name w:val="annotation text"/>
    <w:basedOn w:val="Normal"/>
    <w:semiHidden/>
    <w:rsid w:val="00EB0496"/>
    <w:rPr>
      <w:szCs w:val="20"/>
    </w:rPr>
  </w:style>
  <w:style w:type="character" w:styleId="Marquedecommentaire">
    <w:name w:val="annotation reference"/>
    <w:semiHidden/>
    <w:rsid w:val="00EB0496"/>
    <w:rPr>
      <w:sz w:val="16"/>
      <w:szCs w:val="16"/>
    </w:rPr>
  </w:style>
  <w:style w:type="paragraph" w:styleId="Textedebulles">
    <w:name w:val="Balloon Text"/>
    <w:basedOn w:val="Normal"/>
    <w:semiHidden/>
    <w:rsid w:val="00EB04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7CE3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Notedebasdepage">
    <w:name w:val="footnote text"/>
    <w:basedOn w:val="Normal"/>
    <w:semiHidden/>
    <w:rsid w:val="00DF7CE3"/>
    <w:rPr>
      <w:rFonts w:ascii="Arial" w:hAnsi="Arial"/>
      <w:szCs w:val="20"/>
      <w:lang w:val="fr-CA"/>
    </w:rPr>
  </w:style>
  <w:style w:type="character" w:styleId="Appelnotedebasdep">
    <w:name w:val="footnote reference"/>
    <w:rsid w:val="00DF7CE3"/>
    <w:rPr>
      <w:vertAlign w:val="superscript"/>
    </w:rPr>
  </w:style>
  <w:style w:type="character" w:customStyle="1" w:styleId="Titre2Car">
    <w:name w:val="Titre 2 Car"/>
    <w:link w:val="Titre2"/>
    <w:uiPriority w:val="9"/>
    <w:rsid w:val="00370FDC"/>
    <w:rPr>
      <w:rFonts w:ascii="Verdana" w:hAnsi="Verdana"/>
      <w:b/>
      <w:bCs/>
      <w:iCs/>
      <w:sz w:val="22"/>
    </w:rPr>
  </w:style>
  <w:style w:type="paragraph" w:customStyle="1" w:styleId="StyleTitre3GaucheAvant12ptAprs3pt1">
    <w:name w:val="Style Titre 3 + Gauche Avant : 12 pt Après : 3 pt1"/>
    <w:basedOn w:val="Titre3"/>
    <w:rsid w:val="00DF7CE3"/>
    <w:pPr>
      <w:spacing w:after="60"/>
    </w:pPr>
    <w:rPr>
      <w:i/>
    </w:rPr>
  </w:style>
  <w:style w:type="table" w:styleId="Grilledutableau">
    <w:name w:val="Table Grid"/>
    <w:aliases w:val="Grille invisible"/>
    <w:basedOn w:val="TableauNormal"/>
    <w:rsid w:val="00DF7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E818FB"/>
  </w:style>
  <w:style w:type="paragraph" w:styleId="TM2">
    <w:name w:val="toc 2"/>
    <w:basedOn w:val="Normal"/>
    <w:next w:val="Normal"/>
    <w:autoRedefine/>
    <w:uiPriority w:val="39"/>
    <w:rsid w:val="00E818FB"/>
    <w:pPr>
      <w:ind w:left="240"/>
    </w:pPr>
  </w:style>
  <w:style w:type="paragraph" w:styleId="Titre">
    <w:name w:val="Title"/>
    <w:basedOn w:val="Normal"/>
    <w:qFormat/>
    <w:rsid w:val="00B621C2"/>
    <w:pPr>
      <w:pBdr>
        <w:top w:val="single" w:sz="12" w:space="1" w:color="4472C4" w:themeColor="accent5"/>
        <w:left w:val="single" w:sz="12" w:space="4" w:color="4472C4" w:themeColor="accent5"/>
        <w:bottom w:val="single" w:sz="12" w:space="1" w:color="4472C4" w:themeColor="accent5"/>
        <w:right w:val="single" w:sz="12" w:space="4" w:color="4472C4" w:themeColor="accent5"/>
      </w:pBdr>
      <w:shd w:val="solid" w:color="4472C4" w:themeColor="accent5" w:fill="auto"/>
      <w:jc w:val="center"/>
      <w:outlineLvl w:val="0"/>
    </w:pPr>
    <w:rPr>
      <w:rFonts w:ascii="Verdana" w:hAnsi="Verdana" w:cs="Arial"/>
      <w:b/>
      <w:bCs/>
      <w:color w:val="FFFFFF" w:themeColor="background1"/>
      <w:kern w:val="28"/>
      <w:sz w:val="44"/>
      <w:szCs w:val="32"/>
    </w:rPr>
  </w:style>
  <w:style w:type="paragraph" w:styleId="TM3">
    <w:name w:val="toc 3"/>
    <w:basedOn w:val="Normal"/>
    <w:next w:val="Normal"/>
    <w:autoRedefine/>
    <w:semiHidden/>
    <w:rsid w:val="00E818FB"/>
    <w:pPr>
      <w:ind w:left="480"/>
    </w:pPr>
  </w:style>
  <w:style w:type="character" w:styleId="Lienhypertextesuivivisit">
    <w:name w:val="FollowedHyperlink"/>
    <w:rsid w:val="00B02554"/>
    <w:rPr>
      <w:color w:val="800080"/>
      <w:u w:val="single"/>
    </w:rPr>
  </w:style>
  <w:style w:type="paragraph" w:styleId="Objetducommentaire">
    <w:name w:val="annotation subject"/>
    <w:basedOn w:val="Commentaire"/>
    <w:next w:val="Commentaire"/>
    <w:semiHidden/>
    <w:rsid w:val="00B02554"/>
    <w:rPr>
      <w:b/>
      <w:bCs/>
    </w:rPr>
  </w:style>
  <w:style w:type="paragraph" w:styleId="Explorateurdedocuments">
    <w:name w:val="Document Map"/>
    <w:basedOn w:val="Normal"/>
    <w:semiHidden/>
    <w:rsid w:val="00342F29"/>
    <w:pPr>
      <w:shd w:val="clear" w:color="auto" w:fill="000080"/>
    </w:pPr>
    <w:rPr>
      <w:rFonts w:ascii="Tahoma" w:hAnsi="Tahoma" w:cs="Tahoma"/>
      <w:szCs w:val="20"/>
    </w:rPr>
  </w:style>
  <w:style w:type="paragraph" w:styleId="Sous-titre">
    <w:name w:val="Subtitle"/>
    <w:basedOn w:val="Normal"/>
    <w:link w:val="Sous-titreCar"/>
    <w:qFormat/>
    <w:rsid w:val="00B621C2"/>
    <w:pPr>
      <w:pBdr>
        <w:top w:val="single" w:sz="12" w:space="1" w:color="4472C4" w:themeColor="accent5"/>
        <w:left w:val="single" w:sz="12" w:space="4" w:color="4472C4" w:themeColor="accent5"/>
        <w:bottom w:val="single" w:sz="12" w:space="1" w:color="4472C4" w:themeColor="accent5"/>
        <w:right w:val="single" w:sz="12" w:space="4" w:color="4472C4" w:themeColor="accent5"/>
      </w:pBdr>
      <w:shd w:val="solid" w:color="4472C4" w:themeColor="accent5" w:fill="auto"/>
      <w:jc w:val="center"/>
    </w:pPr>
    <w:rPr>
      <w:b/>
      <w:i/>
      <w:smallCaps/>
      <w:color w:val="FFFFFF" w:themeColor="background1"/>
      <w:szCs w:val="20"/>
      <w:lang w:val="fr-CA"/>
    </w:rPr>
  </w:style>
  <w:style w:type="paragraph" w:customStyle="1" w:styleId="BodyText21">
    <w:name w:val="Body Text 21"/>
    <w:basedOn w:val="Normal"/>
    <w:rsid w:val="00FF02A0"/>
    <w:pPr>
      <w:tabs>
        <w:tab w:val="left" w:pos="284"/>
        <w:tab w:val="left" w:pos="426"/>
      </w:tabs>
    </w:pPr>
    <w:rPr>
      <w:rFonts w:ascii="Arial" w:hAnsi="Arial"/>
      <w:sz w:val="22"/>
      <w:szCs w:val="20"/>
      <w:lang w:val="fr-CA"/>
    </w:rPr>
  </w:style>
  <w:style w:type="paragraph" w:customStyle="1" w:styleId="Paragraphedeliste1">
    <w:name w:val="Paragraphe de liste1"/>
    <w:basedOn w:val="Normal"/>
    <w:uiPriority w:val="34"/>
    <w:qFormat/>
    <w:rsid w:val="00EE3EE0"/>
    <w:pPr>
      <w:ind w:left="720"/>
    </w:pPr>
  </w:style>
  <w:style w:type="character" w:customStyle="1" w:styleId="En-tteCar">
    <w:name w:val="En-tête Car"/>
    <w:link w:val="En-tte"/>
    <w:rsid w:val="00E42762"/>
  </w:style>
  <w:style w:type="paragraph" w:customStyle="1" w:styleId="StyleTitre1Gauche0cmPremireligne0cm1">
    <w:name w:val="Style Titre 1 + Gauche :  0 cm Première ligne : 0 cm1"/>
    <w:basedOn w:val="Titre1"/>
    <w:rsid w:val="00B64B31"/>
    <w:pPr>
      <w:keepLines/>
      <w:pBdr>
        <w:bottom w:val="single" w:sz="36" w:space="5" w:color="0063AF"/>
      </w:pBdr>
      <w:tabs>
        <w:tab w:val="clear" w:pos="0"/>
        <w:tab w:val="num" w:pos="360"/>
      </w:tabs>
      <w:spacing w:before="360"/>
      <w:ind w:left="0" w:right="125" w:firstLine="0"/>
    </w:pPr>
    <w:rPr>
      <w:bCs/>
      <w:color w:val="0063AF"/>
      <w:kern w:val="32"/>
    </w:rPr>
  </w:style>
  <w:style w:type="paragraph" w:styleId="Rvision">
    <w:name w:val="Revision"/>
    <w:hidden/>
    <w:uiPriority w:val="99"/>
    <w:semiHidden/>
    <w:rsid w:val="00F31259"/>
    <w:rPr>
      <w:sz w:val="24"/>
      <w:szCs w:val="24"/>
    </w:rPr>
  </w:style>
  <w:style w:type="paragraph" w:customStyle="1" w:styleId="author">
    <w:name w:val="author"/>
    <w:basedOn w:val="Normal"/>
    <w:link w:val="authorCar"/>
    <w:qFormat/>
    <w:rsid w:val="001A0BAF"/>
    <w:pPr>
      <w:pBdr>
        <w:left w:val="single" w:sz="12" w:space="4" w:color="4472C4" w:themeColor="accent5"/>
        <w:bottom w:val="single" w:sz="12" w:space="1" w:color="4472C4" w:themeColor="accent5"/>
        <w:right w:val="single" w:sz="12" w:space="4" w:color="4472C4" w:themeColor="accent5"/>
      </w:pBdr>
      <w:shd w:val="clear" w:color="4472C4" w:themeColor="accent5" w:fill="auto"/>
      <w:jc w:val="center"/>
    </w:pPr>
    <w:rPr>
      <w:rFonts w:ascii="Arial" w:hAnsi="Arial"/>
      <w:b/>
      <w:i/>
      <w:smallCaps/>
      <w:szCs w:val="20"/>
      <w:lang w:val="fr-CA"/>
    </w:rPr>
  </w:style>
  <w:style w:type="paragraph" w:customStyle="1" w:styleId="author2">
    <w:name w:val="author2"/>
    <w:basedOn w:val="Normal"/>
    <w:next w:val="author"/>
    <w:link w:val="author2Car"/>
    <w:qFormat/>
    <w:rsid w:val="001A0BAF"/>
    <w:pPr>
      <w:pBdr>
        <w:left w:val="single" w:sz="12" w:space="4" w:color="4472C4" w:themeColor="accent5"/>
        <w:right w:val="single" w:sz="12" w:space="4" w:color="4472C4" w:themeColor="accent5"/>
      </w:pBdr>
      <w:jc w:val="center"/>
    </w:pPr>
    <w:rPr>
      <w:smallCaps/>
      <w:sz w:val="18"/>
      <w:lang w:val="fr-CA"/>
    </w:rPr>
  </w:style>
  <w:style w:type="character" w:customStyle="1" w:styleId="Sous-titreCar">
    <w:name w:val="Sous-titre Car"/>
    <w:basedOn w:val="Policepardfaut"/>
    <w:link w:val="Sous-titre"/>
    <w:rsid w:val="00B621C2"/>
    <w:rPr>
      <w:rFonts w:ascii="Segoe UI" w:hAnsi="Segoe UI"/>
      <w:b/>
      <w:i/>
      <w:smallCaps/>
      <w:color w:val="FFFFFF" w:themeColor="background1"/>
      <w:shd w:val="solid" w:color="4472C4" w:themeColor="accent5" w:fill="auto"/>
      <w:lang w:val="fr-CA"/>
    </w:rPr>
  </w:style>
  <w:style w:type="character" w:customStyle="1" w:styleId="authorCar">
    <w:name w:val="author Car"/>
    <w:basedOn w:val="Sous-titreCar"/>
    <w:link w:val="author"/>
    <w:rsid w:val="001A0BAF"/>
    <w:rPr>
      <w:rFonts w:ascii="Arial" w:hAnsi="Arial"/>
      <w:b/>
      <w:i/>
      <w:smallCaps/>
      <w:color w:val="FFFFFF" w:themeColor="background1"/>
      <w:shd w:val="clear" w:color="4472C4" w:themeColor="accent5" w:fill="auto"/>
      <w:lang w:val="fr-CA"/>
    </w:rPr>
  </w:style>
  <w:style w:type="character" w:styleId="lev">
    <w:name w:val="Strong"/>
    <w:basedOn w:val="Policepardfaut"/>
    <w:qFormat/>
    <w:rsid w:val="008D6CFD"/>
    <w:rPr>
      <w:b/>
      <w:bCs/>
    </w:rPr>
  </w:style>
  <w:style w:type="character" w:customStyle="1" w:styleId="author2Car">
    <w:name w:val="author2 Car"/>
    <w:basedOn w:val="authorCar"/>
    <w:link w:val="author2"/>
    <w:rsid w:val="00A3742F"/>
    <w:rPr>
      <w:rFonts w:ascii="Segoe UI" w:hAnsi="Segoe UI"/>
      <w:b w:val="0"/>
      <w:i w:val="0"/>
      <w:smallCaps/>
      <w:color w:val="FFFFFF" w:themeColor="background1"/>
      <w:sz w:val="18"/>
      <w:szCs w:val="24"/>
      <w:shd w:val="clear" w:color="4472C4" w:themeColor="accent5" w:fill="auto"/>
      <w:lang w:val="fr-CA"/>
    </w:rPr>
  </w:style>
  <w:style w:type="paragraph" w:styleId="Lgende">
    <w:name w:val="caption"/>
    <w:aliases w:val="TableLegend"/>
    <w:next w:val="Normal"/>
    <w:unhideWhenUsed/>
    <w:rsid w:val="004A75F3"/>
    <w:pPr>
      <w:numPr>
        <w:numId w:val="26"/>
      </w:numPr>
      <w:spacing w:after="200"/>
    </w:pPr>
    <w:rPr>
      <w:rFonts w:ascii="Segoe UI" w:hAnsi="Segoe UI"/>
      <w:b/>
      <w:i/>
      <w:iCs/>
      <w:sz w:val="22"/>
      <w:szCs w:val="18"/>
    </w:rPr>
  </w:style>
  <w:style w:type="paragraph" w:customStyle="1" w:styleId="rTableLegend">
    <w:name w:val="rTableLegend"/>
    <w:link w:val="rTableLegendCar"/>
    <w:qFormat/>
    <w:rsid w:val="00FE0AB4"/>
    <w:pPr>
      <w:numPr>
        <w:numId w:val="27"/>
      </w:numPr>
    </w:pPr>
    <w:rPr>
      <w:rFonts w:ascii="Segoe UI" w:hAnsi="Segoe UI"/>
      <w:b/>
      <w:i/>
      <w:iCs/>
      <w:sz w:val="22"/>
      <w:szCs w:val="24"/>
    </w:rPr>
  </w:style>
  <w:style w:type="character" w:customStyle="1" w:styleId="rTableLegendCar">
    <w:name w:val="rTableLegend Car"/>
    <w:basedOn w:val="Policepardfaut"/>
    <w:link w:val="rTableLegend"/>
    <w:rsid w:val="00142B23"/>
    <w:rPr>
      <w:rFonts w:ascii="Segoe UI" w:hAnsi="Segoe UI"/>
      <w:b/>
      <w:i/>
      <w:iCs/>
      <w:sz w:val="22"/>
      <w:szCs w:val="24"/>
    </w:rPr>
  </w:style>
  <w:style w:type="paragraph" w:styleId="Tabledesillustrations">
    <w:name w:val="table of figures"/>
    <w:basedOn w:val="Normal"/>
    <w:next w:val="Normal"/>
    <w:rsid w:val="00FE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eyrard\Autre\maquette%20procedure%20UR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C0D34-9372-40F8-AC83-106FA43E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maquette procedure URC.dot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/Service</vt:lpstr>
    </vt:vector>
  </TitlesOfParts>
  <Company>AP-HP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/Service</dc:title>
  <dc:subject/>
  <dc:creator>pese4512</dc:creator>
  <cp:keywords/>
  <cp:lastModifiedBy>TRAN Yohann</cp:lastModifiedBy>
  <cp:revision>47</cp:revision>
  <cp:lastPrinted>2015-05-18T14:58:00Z</cp:lastPrinted>
  <dcterms:created xsi:type="dcterms:W3CDTF">2023-10-11T16:01:00Z</dcterms:created>
  <dcterms:modified xsi:type="dcterms:W3CDTF">2025-10-03T08:46:00Z</dcterms:modified>
</cp:coreProperties>
</file>